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Titel: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E67DC" w:rsidRPr="009E67DC" w:rsidTr="009E67DC">
        <w:tc>
          <w:tcPr>
            <w:tcW w:w="10061" w:type="dxa"/>
          </w:tcPr>
          <w:p w:rsidR="009E67DC" w:rsidRPr="009E67DC" w:rsidRDefault="009E67DC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color w:val="BFBFBF" w:themeColor="background1" w:themeShade="BF"/>
                <w:kern w:val="36"/>
                <w:sz w:val="40"/>
                <w:szCs w:val="40"/>
                <w:lang w:eastAsia="de-AT"/>
              </w:rPr>
              <w:t>Verkürzung der Anlenkeinheit eines Alpha-motionmähers</w:t>
            </w:r>
          </w:p>
        </w:tc>
      </w:tr>
    </w:tbl>
    <w:p w:rsidR="00A81281" w:rsidRPr="000D45A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Untertitel</w:t>
      </w:r>
      <w:r w:rsidRPr="000D45A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E67DC" w:rsidTr="000D45AF">
        <w:trPr>
          <w:trHeight w:val="454"/>
        </w:trPr>
        <w:tc>
          <w:tcPr>
            <w:tcW w:w="10061" w:type="dxa"/>
            <w:vAlign w:val="center"/>
          </w:tcPr>
          <w:p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AT"/>
              </w:rPr>
            </w:pPr>
            <w:r w:rsidRPr="000D45AF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text</w:t>
            </w:r>
          </w:p>
        </w:tc>
      </w:tr>
    </w:tbl>
    <w:p w:rsidR="008E4BA7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8E4BA7" w:rsidTr="00E353EB">
        <w:trPr>
          <w:trHeight w:val="340"/>
        </w:trPr>
        <w:tc>
          <w:tcPr>
            <w:tcW w:w="10061" w:type="dxa"/>
            <w:vAlign w:val="center"/>
          </w:tcPr>
          <w:p w:rsidR="008E4BA7" w:rsidRDefault="008E4BA7" w:rsidP="008E4BA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Höhere technische Bundeslehranstalt WELS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Abteilung(en)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01AE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Maschinenbau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01AE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Chemie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AV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Ralph Mitterhuber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Markus Eibl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Ausbildungsschwerpunkt/-zweig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Anlagentechnik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Chemie</w:t>
            </w:r>
          </w:p>
        </w:tc>
      </w:tr>
    </w:tbl>
    <w:p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Schuljahr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D45AF" w:rsidTr="00E353EB">
        <w:trPr>
          <w:trHeight w:val="340"/>
        </w:trPr>
        <w:tc>
          <w:tcPr>
            <w:tcW w:w="10061" w:type="dxa"/>
            <w:vAlign w:val="center"/>
          </w:tcPr>
          <w:p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CA2DDF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2015/2016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Betreuer/innen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Jürgen Achleitner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A01AE7" w:rsidTr="00E353EB">
        <w:trPr>
          <w:trHeight w:val="340"/>
        </w:trPr>
        <w:tc>
          <w:tcPr>
            <w:tcW w:w="10031" w:type="dxa"/>
            <w:vAlign w:val="center"/>
          </w:tcPr>
          <w:p w:rsidR="00A01AE7" w:rsidRDefault="00A01AE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Herbert Angleitner</w:t>
            </w:r>
          </w:p>
        </w:tc>
      </w:tr>
    </w:tbl>
    <w:p w:rsidR="00E353EB" w:rsidRPr="00CA2DDF" w:rsidRDefault="00E353EB" w:rsidP="00E353E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Fachpraktischer 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E353EB" w:rsidTr="00E353EB">
        <w:trPr>
          <w:trHeight w:val="340"/>
        </w:trPr>
        <w:tc>
          <w:tcPr>
            <w:tcW w:w="10031" w:type="dxa"/>
            <w:vAlign w:val="center"/>
          </w:tcPr>
          <w:p w:rsidR="00E353EB" w:rsidRDefault="00E353EB" w:rsidP="00E353E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Anton Helmberger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Projektteam (Arbeitsaufwand)</w:t>
      </w:r>
    </w:p>
    <w:tbl>
      <w:tblPr>
        <w:tblW w:w="9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555"/>
        <w:gridCol w:w="3686"/>
      </w:tblGrid>
      <w:tr w:rsidR="00A81281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A81281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Thomas Lehner 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(Hauptverantwortlich)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5AHMI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A81281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Thomas Zoebl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5AHMI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CA2DDF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A2DDF" w:rsidRPr="00A81281" w:rsidRDefault="00CA2DDF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A2DDF" w:rsidRPr="00A81281" w:rsidRDefault="00CA2DDF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A2DDF" w:rsidRPr="00A81281" w:rsidRDefault="00CA2DDF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  <w:tr w:rsidR="00B07C3D" w:rsidRPr="00A81281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07C3D" w:rsidRPr="00A81281" w:rsidRDefault="00B07C3D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07C3D" w:rsidRPr="00A81281" w:rsidRDefault="00B07C3D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07C3D" w:rsidRPr="00A81281" w:rsidRDefault="00B07C3D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Projektpartner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07C3D" w:rsidRPr="00B07C3D" w:rsidTr="00B07C3D">
        <w:trPr>
          <w:trHeight w:val="851"/>
        </w:trPr>
        <w:tc>
          <w:tcPr>
            <w:tcW w:w="10061" w:type="dxa"/>
            <w:vAlign w:val="center"/>
          </w:tcPr>
          <w:p w:rsidR="00B07C3D" w:rsidRDefault="00B07C3D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Firma XYZ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GesmbH (E-Mail: </w:t>
            </w:r>
            <w:hyperlink r:id="rId8" w:history="1">
              <w:r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max,muster</w:t>
              </w:r>
              <w:r w:rsidRPr="00A81281"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@</w:t>
              </w:r>
              <w:r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XYZ</w:t>
              </w:r>
              <w:r w:rsidRPr="00A81281">
                <w:rPr>
                  <w:rFonts w:ascii="Verdana" w:eastAsia="Times New Roman" w:hAnsi="Verdana" w:cs="Times New Roman"/>
                  <w:color w:val="BFBFBF" w:themeColor="background1" w:themeShade="BF"/>
                  <w:sz w:val="24"/>
                  <w:szCs w:val="24"/>
                  <w:u w:val="single"/>
                  <w:lang w:eastAsia="de-AT"/>
                </w:rPr>
                <w:t>.at</w:t>
              </w:r>
            </w:hyperlink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)</w:t>
            </w:r>
          </w:p>
          <w:p w:rsidR="00B07C3D" w:rsidRPr="00B07C3D" w:rsidRDefault="00B07C3D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Industriegelände 1, A-4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600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Wels,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Ing.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Max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Muster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, +4372486002392</w:t>
            </w:r>
          </w:p>
        </w:tc>
      </w:tr>
    </w:tbl>
    <w:p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Aufgabenstellung</w:t>
      </w:r>
    </w:p>
    <w:p w:rsidR="00A81281" w:rsidRPr="00E353EB" w:rsidRDefault="00A81281" w:rsidP="00B07C3D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Ausgangslage: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07C3D" w:rsidTr="00493993">
        <w:trPr>
          <w:trHeight w:val="3289"/>
        </w:trPr>
        <w:tc>
          <w:tcPr>
            <w:tcW w:w="10061" w:type="dxa"/>
          </w:tcPr>
          <w:p w:rsidR="00B07C3D" w:rsidRDefault="00B07C3D" w:rsidP="00B07C3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Derzeit ist der Rahmen des Alphamotion so ausgelegt, dass auch ein Aufbereiter an das Mähwerk angebaut werden kann. Dadurch ist bei Schwadformer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-</w:t>
            </w:r>
            <w:r w:rsidRPr="00A8128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maschinen das Mähwerk relativ weit vor der Vorderachse. In vielen Ländern ist zudem der große Weg für die Bodenanpassung nicht erforderlich. Darum sollte das Weistedreieck um ca. 300 - 430mm nach vorne, sprich das Mähwerk näher an den Traktor kommen. Der Restweg des Mähers nach unten wie auch der Winkel bei der Höhenbewegung können reduziert werden.</w:t>
            </w: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1: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2: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lastRenderedPageBreak/>
        <w:t xml:space="preserve">Aufgabenpaket Kandidat 3: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4: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3289"/>
        </w:trPr>
        <w:tc>
          <w:tcPr>
            <w:tcW w:w="10061" w:type="dxa"/>
          </w:tcPr>
          <w:p w:rsid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1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2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Aufgabe 3</w:t>
            </w:r>
          </w:p>
          <w:p w:rsidR="00C64267" w:rsidRDefault="00C64267" w:rsidP="00C64267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:rsidR="00C64267" w:rsidRPr="00CA2DDF" w:rsidRDefault="00A81281" w:rsidP="00C642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Zielsetzung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/</w:t>
      </w:r>
      <w:r w:rsidR="00C64267" w:rsidRP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</w:t>
      </w:r>
      <w:r w:rsidR="00C64267"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geplantes 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Tr="00493993">
        <w:trPr>
          <w:trHeight w:val="5103"/>
        </w:trPr>
        <w:tc>
          <w:tcPr>
            <w:tcW w:w="10061" w:type="dxa"/>
          </w:tcPr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Reduzierung der Rahmenkonstruktion auf ein ebenes System.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Versetzung des Weistedreiecks und ändern der Längsteile.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Veränderung der Anlenkpunkte, um eine Höhenbewegung von -150/+200mm als Arbeitsbereich und +350mm als Transportbereich und eine Winkelbewegung von -6°/+9° zu erreichen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Auslegung eines neuen Zylinders und der Entlastungsfeder</w:t>
            </w:r>
          </w:p>
          <w:p w:rsidR="00C64267" w:rsidRPr="00C64267" w:rsidRDefault="00C64267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Überprüfung der Konstruktion auf Kollisionspunkte</w:t>
            </w:r>
          </w:p>
        </w:tc>
      </w:tr>
    </w:tbl>
    <w:p w:rsidR="00C64267" w:rsidRDefault="00C64267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:rsidR="00A81281" w:rsidRDefault="00A81281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Meilenstein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e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(stichwortartige Auflistung, höchstens 6 Punkte)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8222"/>
      </w:tblGrid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02.10.2014</w:t>
            </w: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Firmenmeeting 2</w:t>
            </w: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Datum</w:t>
            </w:r>
          </w:p>
        </w:tc>
        <w:tc>
          <w:tcPr>
            <w:tcW w:w="8222" w:type="dxa"/>
            <w:vAlign w:val="center"/>
          </w:tcPr>
          <w:p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C64267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Meilenstein</w:t>
            </w: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:rsidTr="00C64267">
        <w:trPr>
          <w:trHeight w:val="907"/>
        </w:trPr>
        <w:tc>
          <w:tcPr>
            <w:tcW w:w="1809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15.03.2015</w:t>
            </w:r>
          </w:p>
        </w:tc>
        <w:tc>
          <w:tcPr>
            <w:tcW w:w="8222" w:type="dxa"/>
            <w:vAlign w:val="center"/>
          </w:tcPr>
          <w:p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Abschluss- Fir</w:t>
            </w: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menpräsentation</w:t>
            </w:r>
          </w:p>
        </w:tc>
      </w:tr>
    </w:tbl>
    <w:p w:rsidR="00E353EB" w:rsidRDefault="00C64267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</w:t>
      </w:r>
      <w:r w:rsidR="00493993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Werkstätte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208"/>
        <w:gridCol w:w="3983"/>
        <w:gridCol w:w="1336"/>
        <w:gridCol w:w="1504"/>
      </w:tblGrid>
      <w:tr w:rsidR="00493993" w:rsidRPr="00493993" w:rsidTr="00493993">
        <w:trPr>
          <w:trHeight w:val="567"/>
        </w:trPr>
        <w:tc>
          <w:tcPr>
            <w:tcW w:w="3208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Werkstätte</w:t>
            </w:r>
          </w:p>
        </w:tc>
        <w:tc>
          <w:tcPr>
            <w:tcW w:w="3983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Maschine</w:t>
            </w:r>
          </w:p>
        </w:tc>
        <w:tc>
          <w:tcPr>
            <w:tcW w:w="1336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Stunden</w:t>
            </w:r>
          </w:p>
        </w:tc>
        <w:tc>
          <w:tcPr>
            <w:tcW w:w="1504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Monat</w:t>
            </w:r>
          </w:p>
        </w:tc>
      </w:tr>
      <w:tr w:rsidR="00493993" w:rsidRPr="00493993" w:rsidTr="00493993">
        <w:trPr>
          <w:trHeight w:val="567"/>
        </w:trPr>
        <w:tc>
          <w:tcPr>
            <w:tcW w:w="3208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Werkzeugbau</w:t>
            </w:r>
          </w:p>
        </w:tc>
        <w:tc>
          <w:tcPr>
            <w:tcW w:w="3983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CNC-Fräsmaschine</w:t>
            </w:r>
          </w:p>
        </w:tc>
        <w:tc>
          <w:tcPr>
            <w:tcW w:w="1336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30</w:t>
            </w:r>
          </w:p>
        </w:tc>
        <w:tc>
          <w:tcPr>
            <w:tcW w:w="1504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Okt-Sept</w:t>
            </w: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493993">
        <w:trPr>
          <w:trHeight w:val="567"/>
        </w:trPr>
        <w:tc>
          <w:tcPr>
            <w:tcW w:w="3208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</w:tbl>
    <w:p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:rsidR="00493993" w:rsidRDefault="00493993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 Finanzen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96"/>
        <w:gridCol w:w="2865"/>
      </w:tblGrid>
      <w:tr w:rsidR="00493993" w:rsidRP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Position</w:t>
            </w:r>
          </w:p>
        </w:tc>
        <w:tc>
          <w:tcPr>
            <w:tcW w:w="2865" w:type="dxa"/>
          </w:tcPr>
          <w:p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Kosten</w:t>
            </w:r>
            <w:r w:rsid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 [€]</w:t>
            </w:r>
          </w:p>
        </w:tc>
      </w:tr>
      <w:tr w:rsid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Material</w:t>
            </w:r>
          </w:p>
        </w:tc>
        <w:tc>
          <w:tcPr>
            <w:tcW w:w="2865" w:type="dxa"/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Zukaufteile</w:t>
            </w:r>
          </w:p>
        </w:tc>
        <w:tc>
          <w:tcPr>
            <w:tcW w:w="2865" w:type="dxa"/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AB1E8A">
        <w:trPr>
          <w:trHeight w:val="454"/>
        </w:trPr>
        <w:tc>
          <w:tcPr>
            <w:tcW w:w="7196" w:type="dxa"/>
          </w:tcPr>
          <w:p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Rückvergütung Firma</w:t>
            </w:r>
          </w:p>
        </w:tc>
        <w:tc>
          <w:tcPr>
            <w:tcW w:w="2865" w:type="dxa"/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E960EF" w:rsidTr="00AB1E8A">
        <w:trPr>
          <w:trHeight w:val="454"/>
        </w:trPr>
        <w:tc>
          <w:tcPr>
            <w:tcW w:w="7196" w:type="dxa"/>
          </w:tcPr>
          <w:p w:rsidR="00E960EF" w:rsidRPr="00493993" w:rsidRDefault="00E960EF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865" w:type="dxa"/>
          </w:tcPr>
          <w:p w:rsid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Tr="00AB1E8A">
        <w:trPr>
          <w:trHeight w:val="454"/>
        </w:trPr>
        <w:tc>
          <w:tcPr>
            <w:tcW w:w="7196" w:type="dxa"/>
            <w:tcBorders>
              <w:bottom w:val="single" w:sz="18" w:space="0" w:color="auto"/>
            </w:tcBorders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2865" w:type="dxa"/>
            <w:tcBorders>
              <w:bottom w:val="single" w:sz="18" w:space="0" w:color="auto"/>
            </w:tcBorders>
          </w:tcPr>
          <w:p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RPr="00E960EF" w:rsidTr="00AB1E8A">
        <w:trPr>
          <w:trHeight w:val="454"/>
        </w:trPr>
        <w:tc>
          <w:tcPr>
            <w:tcW w:w="719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93" w:rsidRP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SUMME</w:t>
            </w:r>
          </w:p>
        </w:tc>
        <w:tc>
          <w:tcPr>
            <w:tcW w:w="28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93" w:rsidRPr="00E960EF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</w:p>
        </w:tc>
      </w:tr>
    </w:tbl>
    <w:p w:rsidR="00107EB9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Rechtliche Regelung </w:t>
      </w:r>
    </w:p>
    <w:p w:rsidR="00493993" w:rsidRPr="0054061B" w:rsidRDefault="00A81281" w:rsidP="0054061B">
      <w:pPr>
        <w:spacing w:before="80" w:after="80"/>
        <w:jc w:val="both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  <w:t>(mit dem/den Projektpartner/n erfolgt durch)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93993" w:rsidTr="00AB1E8A">
        <w:trPr>
          <w:trHeight w:val="2557"/>
        </w:trPr>
        <w:tc>
          <w:tcPr>
            <w:tcW w:w="10061" w:type="dxa"/>
          </w:tcPr>
          <w:p w:rsidR="00493993" w:rsidRDefault="00493993" w:rsidP="00CA2DDF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p w:rsidR="0054061B" w:rsidRPr="0054061B" w:rsidRDefault="0054061B" w:rsidP="0054061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Unterschriften / Einreichdatum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6771"/>
        <w:gridCol w:w="3260"/>
      </w:tblGrid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:rsidTr="00AB1E8A">
        <w:trPr>
          <w:trHeight w:val="397"/>
        </w:trPr>
        <w:tc>
          <w:tcPr>
            <w:tcW w:w="6771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1298"/>
        <w:gridCol w:w="60"/>
        <w:gridCol w:w="1500"/>
        <w:gridCol w:w="1500"/>
        <w:gridCol w:w="2305"/>
        <w:gridCol w:w="2337"/>
        <w:gridCol w:w="923"/>
      </w:tblGrid>
      <w:tr w:rsidR="00AB1E8A" w:rsidRPr="00AB1E8A" w:rsidTr="00AB1E8A">
        <w:trPr>
          <w:gridBefore w:val="1"/>
          <w:gridAfter w:val="1"/>
          <w:wBefore w:w="142" w:type="dxa"/>
          <w:wAfter w:w="923" w:type="dxa"/>
        </w:trPr>
        <w:tc>
          <w:tcPr>
            <w:tcW w:w="9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1E8A" w:rsidRPr="00AB1E8A" w:rsidRDefault="00AB1E8A" w:rsidP="00AB1E8A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B1E8A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Sichtvermerke:</w:t>
            </w:r>
          </w:p>
        </w:tc>
      </w:tr>
      <w:tr w:rsidR="00AB1E8A" w:rsidRPr="0028715A" w:rsidTr="00AB1E8A">
        <w:trPr>
          <w:trHeight w:hRule="exact" w:val="454"/>
        </w:trPr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:rsidTr="00AB1E8A">
        <w:tc>
          <w:tcPr>
            <w:tcW w:w="1440" w:type="dxa"/>
            <w:gridSpan w:val="2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Abteilungsvorstand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HR Dipl.-Ing. Anton </w:t>
            </w:r>
            <w:r w:rsidRPr="0028715A">
              <w:rPr>
                <w:rFonts w:ascii="Verdana" w:hAnsi="Verdana"/>
                <w:b/>
                <w:sz w:val="12"/>
              </w:rPr>
              <w:t>SCHACHL</w:t>
            </w:r>
            <w:r w:rsidRPr="0028715A">
              <w:rPr>
                <w:rFonts w:ascii="Verdana" w:hAnsi="Verdana"/>
                <w:sz w:val="12"/>
              </w:rPr>
              <w:br/>
              <w:t>Direktor</w:t>
            </w:r>
          </w:p>
        </w:tc>
      </w:tr>
      <w:tr w:rsidR="00AB1E8A" w:rsidRPr="0028715A" w:rsidTr="00AB1E8A">
        <w:tc>
          <w:tcPr>
            <w:tcW w:w="100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</w:tr>
      <w:tr w:rsidR="00AB1E8A" w:rsidRPr="0028715A" w:rsidTr="00AB1E8A">
        <w:trPr>
          <w:trHeight w:hRule="exact" w:val="221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widowControl w:val="0"/>
              <w:ind w:right="23"/>
              <w:jc w:val="center"/>
              <w:rPr>
                <w:rFonts w:ascii="Verdana" w:hAnsi="Verdana"/>
              </w:rPr>
            </w:pPr>
            <w:r w:rsidRPr="0028715A">
              <w:rPr>
                <w:rFonts w:ascii="Verdana" w:hAnsi="Verdana"/>
                <w:b/>
                <w:sz w:val="14"/>
                <w:szCs w:val="16"/>
              </w:rPr>
              <w:t>Als Diplomarbeit zugelassen</w:t>
            </w:r>
            <w:r w:rsidRPr="0028715A">
              <w:rPr>
                <w:rFonts w:ascii="Verdana" w:hAnsi="Verdana"/>
                <w:sz w:val="18"/>
              </w:rPr>
              <w:t>:</w:t>
            </w:r>
          </w:p>
        </w:tc>
      </w:tr>
      <w:tr w:rsidR="00AB1E8A" w:rsidRPr="0028715A" w:rsidTr="00AB1E8A">
        <w:trPr>
          <w:trHeight w:hRule="exact" w:val="454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:rsidTr="00AB1E8A">
        <w:tc>
          <w:tcPr>
            <w:tcW w:w="1500" w:type="dxa"/>
            <w:gridSpan w:val="3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Auftragsnummer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Werkstättenleiter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Anzahl der Beiblätter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Mag. Wilfried </w:t>
            </w:r>
            <w:r w:rsidRPr="0028715A">
              <w:rPr>
                <w:rFonts w:ascii="Verdana" w:hAnsi="Verdana"/>
                <w:b/>
                <w:sz w:val="12"/>
              </w:rPr>
              <w:t>NAGL</w:t>
            </w:r>
            <w:r w:rsidRPr="0028715A">
              <w:rPr>
                <w:rFonts w:ascii="Verdana" w:hAnsi="Verdana"/>
                <w:sz w:val="12"/>
              </w:rPr>
              <w:br/>
              <w:t>Landesschulinspektor</w:t>
            </w:r>
          </w:p>
        </w:tc>
      </w:tr>
    </w:tbl>
    <w:p w:rsidR="00CA2DDF" w:rsidRPr="00AB1E8A" w:rsidRDefault="00CA2DDF" w:rsidP="00AB1E8A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"/>
          <w:szCs w:val="2"/>
          <w:lang w:eastAsia="de-AT"/>
        </w:rPr>
      </w:pPr>
    </w:p>
    <w:sectPr w:rsidR="00CA2DDF" w:rsidRPr="00AB1E8A" w:rsidSect="00AB1E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21" w:right="851" w:bottom="426" w:left="1134" w:header="568" w:footer="261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993" w:rsidRDefault="00493993" w:rsidP="00CB6E0B">
      <w:r>
        <w:separator/>
      </w:r>
    </w:p>
  </w:endnote>
  <w:endnote w:type="continuationSeparator" w:id="0">
    <w:p w:rsidR="00493993" w:rsidRDefault="00493993" w:rsidP="00CB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61B" w:rsidRPr="0054061B" w:rsidRDefault="001F1D99" w:rsidP="001F1D99">
    <w:pPr>
      <w:tabs>
        <w:tab w:val="center" w:pos="4962"/>
        <w:tab w:val="right" w:pos="9921"/>
      </w:tabs>
      <w:rPr>
        <w:rFonts w:ascii="Verdana" w:hAnsi="Verdana"/>
        <w:sz w:val="16"/>
        <w:szCs w:val="16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EndPr>
        <w:rPr>
          <w:rFonts w:ascii="Verdana" w:hAnsi="Verdana"/>
          <w:sz w:val="16"/>
          <w:szCs w:val="16"/>
        </w:rPr>
      </w:sdtEnd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EndPr>
            <w:rPr>
              <w:rFonts w:ascii="Verdana" w:hAnsi="Verdana"/>
              <w:sz w:val="16"/>
              <w:szCs w:val="16"/>
            </w:rPr>
          </w:sdtEndPr>
          <w:sdtContent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begin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instrText xml:space="preserve"> PAGE  \* Arabic  \* MERGEFORMAT </w:instrTex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separate"/>
            </w:r>
            <w:r w:rsidR="00E76F8D">
              <w:rPr>
                <w:rFonts w:ascii="Verdana" w:eastAsiaTheme="majorEastAsia" w:hAnsi="Verdana" w:cstheme="majorBidi"/>
                <w:noProof/>
                <w:sz w:val="16"/>
                <w:szCs w:val="16"/>
              </w:rPr>
              <w:t>1</w: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end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t>/</w:t>
            </w:r>
          </w:sdtContent>
        </w:sdt>
      </w:sdtContent>
    </w:sdt>
    <w:r w:rsidR="0054061B">
      <w:rPr>
        <w:rFonts w:ascii="Verdana" w:eastAsiaTheme="majorEastAsia" w:hAnsi="Verdana" w:cstheme="majorBidi"/>
        <w:sz w:val="16"/>
        <w:szCs w:val="16"/>
      </w:rPr>
      <w:t>5</w:t>
    </w:r>
    <w:r>
      <w:rPr>
        <w:rFonts w:ascii="Verdana" w:eastAsiaTheme="majorEastAsia" w:hAnsi="Verdana" w:cstheme="majorBidi"/>
        <w:sz w:val="16"/>
        <w:szCs w:val="16"/>
      </w:rPr>
      <w:tab/>
    </w:r>
    <w:r w:rsidR="004045A3">
      <w:rPr>
        <w:rFonts w:ascii="Verdana" w:eastAsiaTheme="majorEastAsia" w:hAnsi="Verdana" w:cstheme="majorBidi"/>
        <w:sz w:val="16"/>
        <w:szCs w:val="16"/>
      </w:rPr>
      <w:fldChar w:fldCharType="begin"/>
    </w:r>
    <w:r w:rsidR="004045A3">
      <w:rPr>
        <w:rFonts w:ascii="Verdana" w:eastAsiaTheme="majorEastAsia" w:hAnsi="Verdana" w:cstheme="majorBidi"/>
        <w:sz w:val="16"/>
        <w:szCs w:val="16"/>
      </w:rPr>
      <w:instrText xml:space="preserve"> FILENAME   \* MERGEFORMAT </w:instrText>
    </w:r>
    <w:r w:rsidR="004045A3">
      <w:rPr>
        <w:rFonts w:ascii="Verdana" w:eastAsiaTheme="majorEastAsia" w:hAnsi="Verdana" w:cstheme="majorBidi"/>
        <w:sz w:val="16"/>
        <w:szCs w:val="16"/>
      </w:rPr>
      <w:fldChar w:fldCharType="separate"/>
    </w:r>
    <w:r w:rsidR="004045A3">
      <w:rPr>
        <w:rFonts w:ascii="Verdana" w:eastAsiaTheme="majorEastAsia" w:hAnsi="Verdana" w:cstheme="majorBidi"/>
        <w:noProof/>
        <w:sz w:val="16"/>
        <w:szCs w:val="16"/>
      </w:rPr>
      <w:t>Antrag_Word.docx</w:t>
    </w:r>
    <w:r w:rsidR="004045A3">
      <w:rPr>
        <w:rFonts w:ascii="Verdana" w:eastAsiaTheme="majorEastAsia" w:hAnsi="Verdana" w:cstheme="majorBidi"/>
        <w:sz w:val="16"/>
        <w:szCs w:val="16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993" w:rsidRDefault="00493993" w:rsidP="00CB6E0B">
      <w:r>
        <w:separator/>
      </w:r>
    </w:p>
  </w:footnote>
  <w:footnote w:type="continuationSeparator" w:id="0">
    <w:p w:rsidR="00493993" w:rsidRDefault="00493993" w:rsidP="00CB6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1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9"/>
      <w:gridCol w:w="6250"/>
      <w:gridCol w:w="2126"/>
    </w:tblGrid>
    <w:tr w:rsidR="00493993" w:rsidTr="000D45A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63"/>
        <w:tblHeader/>
      </w:trPr>
      <w:tc>
        <w:tcPr>
          <w:tcW w:w="1689" w:type="dxa"/>
          <w:vAlign w:val="center"/>
        </w:tcPr>
        <w:p w:rsidR="00493993" w:rsidRDefault="00493993" w:rsidP="009E67DC">
          <w:pPr>
            <w:pStyle w:val="Titel"/>
            <w:tabs>
              <w:tab w:val="left" w:pos="142"/>
            </w:tabs>
          </w:pPr>
          <w:r>
            <w:rPr>
              <w:rFonts w:ascii="Verdana" w:hAnsi="Verdana"/>
              <w:noProof/>
              <w:sz w:val="22"/>
              <w:szCs w:val="22"/>
              <w:lang w:val="de-AT" w:eastAsia="de-AT"/>
            </w:rPr>
            <w:drawing>
              <wp:inline distT="0" distB="0" distL="0" distR="0" wp14:anchorId="52469FD6" wp14:editId="7A6EC19C">
                <wp:extent cx="810895" cy="1087120"/>
                <wp:effectExtent l="0" t="0" r="8255" b="0"/>
                <wp:docPr id="5" name="Grafik 5" descr="Logo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vAlign w:val="center"/>
        </w:tcPr>
        <w:p w:rsidR="00493993" w:rsidRDefault="00493993" w:rsidP="00A01AE7">
          <w:pPr>
            <w:pStyle w:val="Titel"/>
          </w:pPr>
          <w:r>
            <w:rPr>
              <w:rFonts w:ascii="Verdana" w:hAnsi="Verdana"/>
            </w:rPr>
            <w:t>Diplomarbeitsantrag</w:t>
          </w:r>
        </w:p>
      </w:tc>
      <w:tc>
        <w:tcPr>
          <w:tcW w:w="2126" w:type="dxa"/>
          <w:vAlign w:val="center"/>
        </w:tcPr>
        <w:p w:rsidR="00493993" w:rsidRDefault="00493993" w:rsidP="000D45AF">
          <w:pPr>
            <w:pStyle w:val="KopfzeileTab2"/>
            <w:rPr>
              <w:rFonts w:ascii="Verdana" w:hAnsi="Verdana"/>
              <w:sz w:val="16"/>
              <w:szCs w:val="16"/>
            </w:rPr>
          </w:pPr>
        </w:p>
        <w:p w:rsidR="00493993" w:rsidRPr="00B50072" w:rsidRDefault="00493993" w:rsidP="000D45AF">
          <w:pPr>
            <w:pStyle w:val="KopfzeileTab2"/>
            <w:tabs>
              <w:tab w:val="left" w:pos="283"/>
            </w:tabs>
            <w:ind w:left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Diplomarbeitsantrag</w:t>
          </w:r>
        </w:p>
        <w:p w:rsidR="00493993" w:rsidRPr="00B50072" w:rsidRDefault="00493993" w:rsidP="000D45AF">
          <w:pPr>
            <w:pStyle w:val="KopfzeileTab2"/>
            <w:rPr>
              <w:b w:val="0"/>
            </w:rPr>
          </w:pPr>
          <w:r w:rsidRPr="00B50072">
            <w:rPr>
              <w:rFonts w:ascii="Verdana" w:hAnsi="Verdana"/>
              <w:b w:val="0"/>
              <w:sz w:val="16"/>
              <w:szCs w:val="16"/>
            </w:rPr>
            <w:t xml:space="preserve">Ausgabe </w:t>
          </w:r>
          <w:r>
            <w:rPr>
              <w:rFonts w:ascii="Verdana" w:hAnsi="Verdana"/>
              <w:b w:val="0"/>
              <w:sz w:val="16"/>
              <w:szCs w:val="16"/>
            </w:rPr>
            <w:t>05/2015</w:t>
          </w:r>
        </w:p>
      </w:tc>
    </w:tr>
  </w:tbl>
  <w:p w:rsidR="00493993" w:rsidRDefault="00493993" w:rsidP="000D45A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A3" w:rsidRDefault="004045A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3CC"/>
    <w:multiLevelType w:val="hybridMultilevel"/>
    <w:tmpl w:val="CB80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F797B"/>
    <w:multiLevelType w:val="hybridMultilevel"/>
    <w:tmpl w:val="489CE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92C61"/>
    <w:multiLevelType w:val="multilevel"/>
    <w:tmpl w:val="8BF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725BD"/>
    <w:multiLevelType w:val="multilevel"/>
    <w:tmpl w:val="EAB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83037"/>
    <w:multiLevelType w:val="multilevel"/>
    <w:tmpl w:val="D94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0B"/>
    <w:rsid w:val="00087A98"/>
    <w:rsid w:val="000D45AF"/>
    <w:rsid w:val="00107EB9"/>
    <w:rsid w:val="001166AA"/>
    <w:rsid w:val="001F1D99"/>
    <w:rsid w:val="003F56FA"/>
    <w:rsid w:val="004045A3"/>
    <w:rsid w:val="00493993"/>
    <w:rsid w:val="0054061B"/>
    <w:rsid w:val="00587418"/>
    <w:rsid w:val="006A4052"/>
    <w:rsid w:val="008E4BA7"/>
    <w:rsid w:val="009E67DC"/>
    <w:rsid w:val="009F07A9"/>
    <w:rsid w:val="00A01AE7"/>
    <w:rsid w:val="00A755C9"/>
    <w:rsid w:val="00A81281"/>
    <w:rsid w:val="00AB1E8A"/>
    <w:rsid w:val="00B07C3D"/>
    <w:rsid w:val="00C26D80"/>
    <w:rsid w:val="00C64267"/>
    <w:rsid w:val="00CA2DDF"/>
    <w:rsid w:val="00CB6E0B"/>
    <w:rsid w:val="00D05861"/>
    <w:rsid w:val="00E353EB"/>
    <w:rsid w:val="00E76F8D"/>
    <w:rsid w:val="00E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gust.greifeneder@poettinger.a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BCBDA2A7.dotm</Template>
  <TotalTime>0</TotalTime>
  <Pages>5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profileLehrer profileLehrer</cp:lastModifiedBy>
  <cp:revision>2</cp:revision>
  <cp:lastPrinted>2015-05-20T13:28:00Z</cp:lastPrinted>
  <dcterms:created xsi:type="dcterms:W3CDTF">2015-05-22T11:51:00Z</dcterms:created>
  <dcterms:modified xsi:type="dcterms:W3CDTF">2015-05-22T11:51:00Z</dcterms:modified>
</cp:coreProperties>
</file>