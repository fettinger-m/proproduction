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238" w:rsidRPr="00FF0521" w:rsidRDefault="00E46238" w:rsidP="00BA2329">
      <w:pPr>
        <w:tabs>
          <w:tab w:val="left" w:pos="7371"/>
        </w:tabs>
        <w:jc w:val="center"/>
        <w:rPr>
          <w:b/>
          <w:sz w:val="28"/>
          <w:szCs w:val="28"/>
        </w:rPr>
      </w:pPr>
      <w:bookmarkStart w:id="0" w:name="_GoBack"/>
      <w:bookmarkEnd w:id="0"/>
      <w:r w:rsidRPr="00FF0521">
        <w:rPr>
          <w:b/>
          <w:sz w:val="28"/>
          <w:szCs w:val="28"/>
        </w:rPr>
        <w:t>Diplomarbeit</w:t>
      </w:r>
      <w:r w:rsidR="00BA2329">
        <w:rPr>
          <w:b/>
          <w:sz w:val="28"/>
          <w:szCs w:val="28"/>
        </w:rPr>
        <w:t>stagebuch</w:t>
      </w:r>
    </w:p>
    <w:p w:rsidR="00E46238" w:rsidRDefault="00E46238"/>
    <w:p w:rsidR="00E46238" w:rsidRPr="000B70AF" w:rsidRDefault="00E46238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Them</w:t>
      </w:r>
      <w:r w:rsidR="00FF0521" w:rsidRPr="000B70AF">
        <w:rPr>
          <w:sz w:val="22"/>
        </w:rPr>
        <w:t>enstellung:</w:t>
      </w:r>
      <w:r w:rsidRPr="000B70AF">
        <w:rPr>
          <w:sz w:val="22"/>
        </w:rPr>
        <w:tab/>
      </w:r>
    </w:p>
    <w:p w:rsidR="00E46238" w:rsidRPr="000B70AF" w:rsidRDefault="00E46238" w:rsidP="00FF0521">
      <w:pPr>
        <w:tabs>
          <w:tab w:val="left" w:pos="1418"/>
          <w:tab w:val="left" w:pos="3119"/>
        </w:tabs>
        <w:rPr>
          <w:sz w:val="22"/>
        </w:rPr>
      </w:pPr>
      <w:r w:rsidRPr="000B70AF">
        <w:rPr>
          <w:sz w:val="22"/>
        </w:rPr>
        <w:t>Kan</w:t>
      </w:r>
      <w:r w:rsidR="00C94D5D" w:rsidRPr="000B70AF">
        <w:rPr>
          <w:sz w:val="22"/>
        </w:rPr>
        <w:t>d</w:t>
      </w:r>
      <w:r w:rsidR="00BA2329">
        <w:rPr>
          <w:sz w:val="22"/>
        </w:rPr>
        <w:t>idat/Kandidatin</w:t>
      </w:r>
      <w:r w:rsidRPr="000B70AF">
        <w:rPr>
          <w:sz w:val="22"/>
        </w:rPr>
        <w:t>:</w:t>
      </w:r>
      <w:r w:rsidRPr="000B70AF">
        <w:rPr>
          <w:sz w:val="22"/>
        </w:rPr>
        <w:tab/>
      </w:r>
    </w:p>
    <w:p w:rsidR="00FF0521" w:rsidRPr="000B70AF" w:rsidRDefault="0026439B" w:rsidP="00FF0521">
      <w:pPr>
        <w:tabs>
          <w:tab w:val="left" w:pos="3119"/>
        </w:tabs>
        <w:rPr>
          <w:sz w:val="22"/>
        </w:rPr>
      </w:pPr>
      <w:r w:rsidRPr="000B70AF">
        <w:rPr>
          <w:sz w:val="22"/>
        </w:rPr>
        <w:t>Jahrgang:</w:t>
      </w:r>
      <w:r w:rsidR="00587E2F" w:rsidRPr="000B70AF">
        <w:rPr>
          <w:sz w:val="22"/>
        </w:rPr>
        <w:tab/>
      </w:r>
      <w:r w:rsidR="00BF2105">
        <w:rPr>
          <w:sz w:val="22"/>
        </w:rPr>
        <w:t>5AHI</w:t>
      </w:r>
      <w:r w:rsidR="00C32791">
        <w:rPr>
          <w:sz w:val="22"/>
        </w:rPr>
        <w:t>T</w:t>
      </w:r>
    </w:p>
    <w:p w:rsidR="00FF0521" w:rsidRPr="000B70AF" w:rsidRDefault="00FF0521" w:rsidP="00FF0521">
      <w:pPr>
        <w:tabs>
          <w:tab w:val="left" w:pos="3119"/>
        </w:tabs>
        <w:rPr>
          <w:color w:val="auto"/>
          <w:sz w:val="22"/>
        </w:rPr>
      </w:pPr>
      <w:r w:rsidRPr="000B70AF">
        <w:rPr>
          <w:sz w:val="22"/>
        </w:rPr>
        <w:t>Betreuer/in:</w:t>
      </w:r>
      <w:r w:rsidRPr="000B70AF">
        <w:rPr>
          <w:sz w:val="22"/>
        </w:rPr>
        <w:tab/>
      </w:r>
    </w:p>
    <w:p w:rsidR="00BA2329" w:rsidRDefault="00BA2329">
      <w:pPr>
        <w:rPr>
          <w:sz w:val="22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6949"/>
        <w:gridCol w:w="1379"/>
      </w:tblGrid>
      <w:tr w:rsidR="00BA2329" w:rsidTr="00BA2329">
        <w:trPr>
          <w:trHeight w:val="73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 w:val="32"/>
                <w:szCs w:val="32"/>
              </w:rPr>
            </w:pPr>
            <w:r w:rsidRPr="00BA2329">
              <w:rPr>
                <w:sz w:val="32"/>
                <w:szCs w:val="32"/>
              </w:rPr>
              <w:t>DATUM</w:t>
            </w: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jc w:val="center"/>
              <w:rPr>
                <w:sz w:val="32"/>
                <w:szCs w:val="32"/>
              </w:rPr>
            </w:pPr>
            <w:r w:rsidRPr="00BA2329">
              <w:rPr>
                <w:sz w:val="32"/>
                <w:szCs w:val="32"/>
              </w:rPr>
              <w:t>TÄTIGKEIT</w:t>
            </w: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 w:val="32"/>
                <w:szCs w:val="32"/>
              </w:rPr>
            </w:pPr>
            <w:r w:rsidRPr="00BA2329">
              <w:rPr>
                <w:sz w:val="32"/>
                <w:szCs w:val="32"/>
              </w:rPr>
              <w:t>ZEIT</w:t>
            </w:r>
          </w:p>
          <w:p w:rsidR="00BA2329" w:rsidRPr="00BA2329" w:rsidRDefault="00BA2329" w:rsidP="00BA2329">
            <w:pPr>
              <w:jc w:val="center"/>
              <w:rPr>
                <w:sz w:val="32"/>
                <w:szCs w:val="32"/>
              </w:rPr>
            </w:pPr>
            <w:r w:rsidRPr="00BA2329">
              <w:rPr>
                <w:sz w:val="32"/>
                <w:szCs w:val="32"/>
              </w:rPr>
              <w:t>(0.25h)</w:t>
            </w: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  <w:r w:rsidRPr="00BA2329">
              <w:rPr>
                <w:szCs w:val="24"/>
              </w:rPr>
              <w:t>13.08.2015</w:t>
            </w: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  <w:r w:rsidRPr="00BA2329">
              <w:rPr>
                <w:szCs w:val="24"/>
              </w:rPr>
              <w:t>2:15</w:t>
            </w: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  <w:tr w:rsidR="00BA2329" w:rsidTr="00BA2329">
        <w:trPr>
          <w:trHeight w:val="567"/>
        </w:trPr>
        <w:tc>
          <w:tcPr>
            <w:tcW w:w="1318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  <w:tc>
          <w:tcPr>
            <w:tcW w:w="7046" w:type="dxa"/>
            <w:vAlign w:val="center"/>
          </w:tcPr>
          <w:p w:rsidR="00BA2329" w:rsidRPr="00BA2329" w:rsidRDefault="00BA2329" w:rsidP="00BA2329">
            <w:pPr>
              <w:rPr>
                <w:szCs w:val="24"/>
              </w:rPr>
            </w:pPr>
          </w:p>
        </w:tc>
        <w:tc>
          <w:tcPr>
            <w:tcW w:w="1382" w:type="dxa"/>
            <w:vAlign w:val="center"/>
          </w:tcPr>
          <w:p w:rsidR="00BA2329" w:rsidRPr="00BA2329" w:rsidRDefault="00BA2329" w:rsidP="00BA2329">
            <w:pPr>
              <w:jc w:val="center"/>
              <w:rPr>
                <w:szCs w:val="24"/>
              </w:rPr>
            </w:pPr>
          </w:p>
        </w:tc>
      </w:tr>
    </w:tbl>
    <w:p w:rsidR="00BA2329" w:rsidRDefault="00BA2329">
      <w:pPr>
        <w:rPr>
          <w:sz w:val="22"/>
        </w:rPr>
      </w:pPr>
    </w:p>
    <w:sectPr w:rsidR="00BA2329" w:rsidSect="00E46238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A67" w:rsidRDefault="00860A67" w:rsidP="00E46238">
      <w:r>
        <w:separator/>
      </w:r>
    </w:p>
  </w:endnote>
  <w:endnote w:type="continuationSeparator" w:id="0">
    <w:p w:rsidR="00860A67" w:rsidRDefault="00860A67" w:rsidP="00E4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0" w:type="pct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0"/>
    </w:tblGrid>
    <w:tr w:rsidR="000B70AF" w:rsidTr="006C18B1">
      <w:trPr>
        <w:cantSplit/>
        <w:trHeight w:hRule="exact" w:val="340"/>
      </w:trPr>
      <w:tc>
        <w:tcPr>
          <w:tcW w:w="10507" w:type="dxa"/>
          <w:shd w:val="clear" w:color="auto" w:fill="auto"/>
          <w:vAlign w:val="center"/>
        </w:tcPr>
        <w:p w:rsidR="000B70AF" w:rsidRPr="00276AFC" w:rsidRDefault="008A4ADC" w:rsidP="000B70AF">
          <w:pPr>
            <w:rPr>
              <w:sz w:val="16"/>
              <w:szCs w:val="16"/>
            </w:rPr>
          </w:pPr>
          <w:r>
            <w:rPr>
              <w:sz w:val="16"/>
              <w:szCs w:val="16"/>
              <w:highlight w:val="lightGray"/>
            </w:rPr>
            <w:fldChar w:fldCharType="begin"/>
          </w:r>
          <w:r>
            <w:rPr>
              <w:sz w:val="16"/>
              <w:szCs w:val="16"/>
              <w:highlight w:val="lightGray"/>
            </w:rPr>
            <w:instrText xml:space="preserve"> FILENAME  </w:instrText>
          </w:r>
          <w:r>
            <w:rPr>
              <w:sz w:val="16"/>
              <w:szCs w:val="16"/>
              <w:highlight w:val="lightGray"/>
            </w:rPr>
            <w:fldChar w:fldCharType="separate"/>
          </w:r>
          <w:r w:rsidR="00BF2105">
            <w:rPr>
              <w:noProof/>
              <w:sz w:val="16"/>
              <w:szCs w:val="16"/>
              <w:highlight w:val="lightGray"/>
            </w:rPr>
            <w:t>IT_Diplomarbeit_Tagebuch_A4_2016.docx</w:t>
          </w:r>
          <w:r>
            <w:rPr>
              <w:sz w:val="16"/>
              <w:szCs w:val="16"/>
              <w:highlight w:val="lightGray"/>
            </w:rPr>
            <w:fldChar w:fldCharType="end"/>
          </w:r>
          <w:r w:rsidR="00BA2329">
            <w:rPr>
              <w:sz w:val="16"/>
              <w:szCs w:val="16"/>
              <w:highlight w:val="lightGray"/>
            </w:rPr>
            <w:t xml:space="preserve">                   </w:t>
          </w:r>
          <w:r w:rsidR="00BA2329" w:rsidRPr="00B67DE5">
            <w:rPr>
              <w:sz w:val="20"/>
              <w:szCs w:val="20"/>
              <w:highlight w:val="lightGray"/>
            </w:rPr>
            <w:t>Seite</w:t>
          </w:r>
          <w:r w:rsidR="00BA2329">
            <w:rPr>
              <w:sz w:val="16"/>
              <w:szCs w:val="16"/>
              <w:highlight w:val="lightGray"/>
            </w:rPr>
            <w:t xml:space="preserve"> </w:t>
          </w:r>
          <w:r w:rsidR="00BA2329" w:rsidRPr="00BA2329">
            <w:rPr>
              <w:sz w:val="20"/>
              <w:szCs w:val="20"/>
              <w:highlight w:val="lightGray"/>
            </w:rPr>
            <w:fldChar w:fldCharType="begin"/>
          </w:r>
          <w:r w:rsidR="00BA2329" w:rsidRPr="00BA2329">
            <w:rPr>
              <w:sz w:val="20"/>
              <w:szCs w:val="20"/>
              <w:highlight w:val="lightGray"/>
            </w:rPr>
            <w:instrText xml:space="preserve"> PAGE   \* MERGEFORMAT </w:instrText>
          </w:r>
          <w:r w:rsidR="00BA2329" w:rsidRPr="00BA2329">
            <w:rPr>
              <w:sz w:val="20"/>
              <w:szCs w:val="20"/>
              <w:highlight w:val="lightGray"/>
            </w:rPr>
            <w:fldChar w:fldCharType="separate"/>
          </w:r>
          <w:r w:rsidR="00B67DE5">
            <w:rPr>
              <w:noProof/>
              <w:sz w:val="20"/>
              <w:szCs w:val="20"/>
              <w:highlight w:val="lightGray"/>
            </w:rPr>
            <w:t>2</w:t>
          </w:r>
          <w:r w:rsidR="00BA2329" w:rsidRPr="00BA2329">
            <w:rPr>
              <w:sz w:val="20"/>
              <w:szCs w:val="20"/>
              <w:highlight w:val="lightGray"/>
            </w:rPr>
            <w:fldChar w:fldCharType="end"/>
          </w:r>
        </w:p>
      </w:tc>
    </w:tr>
  </w:tbl>
  <w:p w:rsidR="000B70AF" w:rsidRPr="000B70AF" w:rsidRDefault="000B70AF" w:rsidP="000B70A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A67" w:rsidRDefault="00860A67" w:rsidP="00E46238">
      <w:r>
        <w:separator/>
      </w:r>
    </w:p>
  </w:footnote>
  <w:footnote w:type="continuationSeparator" w:id="0">
    <w:p w:rsidR="00860A67" w:rsidRDefault="00860A67" w:rsidP="00E4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71"/>
      <w:gridCol w:w="5223"/>
      <w:gridCol w:w="2586"/>
    </w:tblGrid>
    <w:tr w:rsidR="00415186" w:rsidTr="00415186">
      <w:trPr>
        <w:cantSplit/>
        <w:trHeight w:hRule="exact" w:val="1134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Pr="00271B87" w:rsidRDefault="008A4ADC" w:rsidP="008A4ADC">
          <w:pPr>
            <w:pStyle w:val="berschrift3"/>
            <w:jc w:val="center"/>
            <w:rPr>
              <w:bCs/>
              <w:sz w:val="40"/>
            </w:rPr>
          </w:pPr>
          <w:r>
            <w:object w:dxaOrig="10530" w:dyaOrig="130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0.5pt;height:51pt" o:ole="">
                <v:imagedata r:id="rId1" o:title=""/>
              </v:shape>
              <o:OLEObject Type="Embed" ProgID="PBrush" ShapeID="_x0000_i1025" DrawAspect="Content" ObjectID="_1504674964" r:id="rId2"/>
            </w:object>
          </w: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15186" w:rsidRDefault="008A4ADC" w:rsidP="0054351C">
          <w:pPr>
            <w:pStyle w:val="berschrift2"/>
            <w:ind w:rightChars="15" w:right="36"/>
            <w:jc w:val="center"/>
            <w:rPr>
              <w:rFonts w:ascii="Arial" w:hAnsi="Arial" w:cs="Arial"/>
              <w:b/>
              <w:color w:val="auto"/>
              <w:sz w:val="28"/>
            </w:rPr>
          </w:pPr>
          <w:r>
            <w:rPr>
              <w:rFonts w:ascii="Arial" w:hAnsi="Arial" w:cs="Arial"/>
              <w:b/>
              <w:color w:val="auto"/>
              <w:sz w:val="28"/>
            </w:rPr>
            <w:t>HTL</w:t>
          </w:r>
          <w:r w:rsidR="00415186" w:rsidRPr="00415186">
            <w:rPr>
              <w:rFonts w:ascii="Arial" w:hAnsi="Arial" w:cs="Arial"/>
              <w:b/>
              <w:color w:val="auto"/>
              <w:sz w:val="28"/>
            </w:rPr>
            <w:t xml:space="preserve"> </w:t>
          </w:r>
          <w:r>
            <w:rPr>
              <w:rFonts w:ascii="Arial" w:hAnsi="Arial" w:cs="Arial"/>
              <w:b/>
              <w:color w:val="auto"/>
              <w:sz w:val="28"/>
            </w:rPr>
            <w:t>WELS</w:t>
          </w:r>
        </w:p>
        <w:p w:rsidR="0098467B" w:rsidRPr="0098467B" w:rsidRDefault="0098467B" w:rsidP="0098467B">
          <w:pPr>
            <w:rPr>
              <w:sz w:val="16"/>
              <w:szCs w:val="16"/>
            </w:rPr>
          </w:pPr>
        </w:p>
        <w:p w:rsidR="00415186" w:rsidRPr="00415186" w:rsidRDefault="00415186" w:rsidP="0098467B">
          <w:pPr>
            <w:pStyle w:val="berschrift2"/>
            <w:spacing w:before="0"/>
            <w:ind w:rightChars="15" w:right="36"/>
            <w:jc w:val="center"/>
            <w:rPr>
              <w:b/>
              <w:sz w:val="20"/>
              <w:szCs w:val="20"/>
            </w:rPr>
          </w:pPr>
          <w:r w:rsidRPr="00415186">
            <w:rPr>
              <w:rFonts w:ascii="Arial" w:hAnsi="Arial" w:cs="Arial"/>
              <w:b/>
              <w:color w:val="auto"/>
              <w:sz w:val="22"/>
              <w:szCs w:val="22"/>
            </w:rPr>
            <w:t>Höh</w:t>
          </w:r>
          <w:r w:rsidR="0098467B">
            <w:rPr>
              <w:rFonts w:ascii="Arial" w:hAnsi="Arial" w:cs="Arial"/>
              <w:b/>
              <w:color w:val="auto"/>
              <w:sz w:val="22"/>
              <w:szCs w:val="22"/>
            </w:rPr>
            <w:t>ere Lehr</w:t>
          </w:r>
          <w:r w:rsidR="00BF2105">
            <w:rPr>
              <w:rFonts w:ascii="Arial" w:hAnsi="Arial" w:cs="Arial"/>
              <w:b/>
              <w:color w:val="auto"/>
              <w:sz w:val="22"/>
              <w:szCs w:val="22"/>
            </w:rPr>
            <w:t>anstalt für Informationstechnologie</w:t>
          </w:r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415186" w:rsidRPr="001E6CE3" w:rsidRDefault="00415186" w:rsidP="00415186">
          <w:pPr>
            <w:jc w:val="center"/>
            <w:rPr>
              <w:b/>
              <w:sz w:val="28"/>
              <w:szCs w:val="28"/>
            </w:rPr>
          </w:pPr>
          <w:r w:rsidRPr="001E6CE3">
            <w:rPr>
              <w:b/>
              <w:sz w:val="28"/>
              <w:szCs w:val="28"/>
            </w:rPr>
            <w:t>Reife- und Diplomprüfung</w:t>
          </w:r>
        </w:p>
      </w:tc>
    </w:tr>
  </w:tbl>
  <w:p w:rsidR="00E46238" w:rsidRPr="00E46238" w:rsidRDefault="00E46238" w:rsidP="00E4623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6337B"/>
    <w:multiLevelType w:val="multilevel"/>
    <w:tmpl w:val="317480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238"/>
    <w:rsid w:val="00011DFE"/>
    <w:rsid w:val="000242DF"/>
    <w:rsid w:val="000B70AF"/>
    <w:rsid w:val="000C4B44"/>
    <w:rsid w:val="000D514D"/>
    <w:rsid w:val="0026439B"/>
    <w:rsid w:val="00276AFC"/>
    <w:rsid w:val="00305D6B"/>
    <w:rsid w:val="00415186"/>
    <w:rsid w:val="0054351C"/>
    <w:rsid w:val="00575095"/>
    <w:rsid w:val="00587E2F"/>
    <w:rsid w:val="00682D5A"/>
    <w:rsid w:val="006C18B1"/>
    <w:rsid w:val="00733C56"/>
    <w:rsid w:val="007F4407"/>
    <w:rsid w:val="00860A67"/>
    <w:rsid w:val="00885716"/>
    <w:rsid w:val="008A4ADC"/>
    <w:rsid w:val="0098467B"/>
    <w:rsid w:val="00A70E99"/>
    <w:rsid w:val="00B0267B"/>
    <w:rsid w:val="00B17567"/>
    <w:rsid w:val="00B67DE5"/>
    <w:rsid w:val="00B72CD0"/>
    <w:rsid w:val="00BA2329"/>
    <w:rsid w:val="00BF2105"/>
    <w:rsid w:val="00C260B0"/>
    <w:rsid w:val="00C32791"/>
    <w:rsid w:val="00C77096"/>
    <w:rsid w:val="00C94D5D"/>
    <w:rsid w:val="00CF677F"/>
    <w:rsid w:val="00D00F42"/>
    <w:rsid w:val="00D411B6"/>
    <w:rsid w:val="00E33F7B"/>
    <w:rsid w:val="00E46238"/>
    <w:rsid w:val="00E559D4"/>
    <w:rsid w:val="00FF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table" w:styleId="Tabellenraster">
    <w:name w:val="Table Grid"/>
    <w:basedOn w:val="NormaleTabelle"/>
    <w:uiPriority w:val="59"/>
    <w:rsid w:val="00BA2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46238"/>
    <w:pPr>
      <w:keepNext/>
      <w:tabs>
        <w:tab w:val="center" w:pos="5387"/>
      </w:tabs>
      <w:ind w:left="567"/>
      <w:jc w:val="center"/>
      <w:outlineLvl w:val="0"/>
    </w:pPr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5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51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E4623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6238"/>
  </w:style>
  <w:style w:type="paragraph" w:styleId="Fuzeile">
    <w:name w:val="footer"/>
    <w:basedOn w:val="Standard"/>
    <w:link w:val="FuzeileZchn"/>
    <w:uiPriority w:val="99"/>
    <w:unhideWhenUsed/>
    <w:rsid w:val="00E4623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6238"/>
  </w:style>
  <w:style w:type="character" w:customStyle="1" w:styleId="berschrift1Zchn">
    <w:name w:val="Überschrift 1 Zchn"/>
    <w:basedOn w:val="Absatz-Standardschriftart"/>
    <w:link w:val="berschrift1"/>
    <w:rsid w:val="00E46238"/>
    <w:rPr>
      <w:rFonts w:eastAsia="Times New Roman" w:cs="Times New Roman"/>
      <w:b/>
      <w:color w:val="auto"/>
      <w:spacing w:val="-4"/>
      <w:sz w:val="36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23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23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6439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1518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5186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table" w:styleId="Tabellenraster">
    <w:name w:val="Table Grid"/>
    <w:basedOn w:val="NormaleTabelle"/>
    <w:uiPriority w:val="59"/>
    <w:rsid w:val="00BA2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330D130C.dotm</Template>
  <TotalTime>0</TotalTime>
  <Pages>2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Wels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 Stefan Svoboda</dc:creator>
  <cp:lastModifiedBy>profileLehrer profileLehrer</cp:lastModifiedBy>
  <cp:revision>2</cp:revision>
  <dcterms:created xsi:type="dcterms:W3CDTF">2015-07-16T14:59:00Z</dcterms:created>
  <dcterms:modified xsi:type="dcterms:W3CDTF">2015-09-25T06:30:00Z</dcterms:modified>
</cp:coreProperties>
</file>